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91" w:firstLineChars="0"/>
        <w:rPr>
          <w:rFonts w:hint="eastAsia" w:ascii="微软雅黑" w:hAnsi="微软雅黑" w:eastAsia="微软雅黑" w:cs="微软雅黑"/>
          <w:sz w:val="24"/>
          <w:szCs w:val="24"/>
        </w:rPr>
      </w:pPr>
    </w:p>
    <w:tbl>
      <w:tblPr>
        <w:tblStyle w:val="4"/>
        <w:tblW w:w="9736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5"/>
        <w:gridCol w:w="3245"/>
        <w:gridCol w:w="32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324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1119505" cy="1640205"/>
                  <wp:effectExtent l="0" t="0" r="4445" b="17145"/>
                  <wp:docPr id="1" name="图片 1" descr="谭湛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谭湛军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9505" cy="164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  <w:vAlign w:val="bottom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谭湛军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籍贯：湖南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年龄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：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23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岁</w:t>
            </w:r>
          </w:p>
        </w:tc>
        <w:tc>
          <w:tcPr>
            <w:tcW w:w="3246" w:type="dxa"/>
            <w:vAlign w:val="bottom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手机：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15173189451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邮箱：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544131349@qq.com</w:t>
            </w:r>
          </w:p>
        </w:tc>
      </w:tr>
    </w:tbl>
    <w:p>
      <w:pPr>
        <w:pBdr>
          <w:bottom w:val="thinThickThinMediumGap" w:color="auto" w:sz="18" w:space="1"/>
        </w:pBd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教育背景</w:t>
      </w:r>
    </w:p>
    <w:tbl>
      <w:tblPr>
        <w:tblStyle w:val="4"/>
        <w:tblW w:w="9250" w:type="dxa"/>
        <w:tblInd w:w="4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5"/>
        <w:gridCol w:w="2715"/>
        <w:gridCol w:w="2305"/>
        <w:gridCol w:w="2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pStyle w:val="5"/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201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- 201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2715" w:type="dxa"/>
          </w:tcPr>
          <w:p>
            <w:pPr>
              <w:pStyle w:val="5"/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湖南工业职业技术学院</w:t>
            </w:r>
          </w:p>
        </w:tc>
        <w:tc>
          <w:tcPr>
            <w:tcW w:w="2305" w:type="dxa"/>
          </w:tcPr>
          <w:p>
            <w:pPr>
              <w:pStyle w:val="5"/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数控技术</w:t>
            </w:r>
          </w:p>
        </w:tc>
        <w:tc>
          <w:tcPr>
            <w:tcW w:w="2305" w:type="dxa"/>
          </w:tcPr>
          <w:p>
            <w:pPr>
              <w:pStyle w:val="5"/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大专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25" w:type="dxa"/>
          </w:tcPr>
          <w:p>
            <w:pPr>
              <w:pStyle w:val="5"/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201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- 201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2715" w:type="dxa"/>
          </w:tcPr>
          <w:p>
            <w:pPr>
              <w:pStyle w:val="5"/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湖南大学</w:t>
            </w:r>
          </w:p>
        </w:tc>
        <w:tc>
          <w:tcPr>
            <w:tcW w:w="2305" w:type="dxa"/>
          </w:tcPr>
          <w:p>
            <w:pPr>
              <w:pStyle w:val="5"/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工商企业管理</w:t>
            </w:r>
          </w:p>
        </w:tc>
        <w:tc>
          <w:tcPr>
            <w:tcW w:w="2305" w:type="dxa"/>
          </w:tcPr>
          <w:p>
            <w:pPr>
              <w:pStyle w:val="5"/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本科</w:t>
            </w:r>
          </w:p>
        </w:tc>
      </w:tr>
    </w:tbl>
    <w:p>
      <w:pPr>
        <w:pBdr>
          <w:bottom w:val="single" w:color="auto" w:sz="6" w:space="1"/>
        </w:pBd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Style w:val="5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工作经历</w:t>
      </w:r>
    </w:p>
    <w:tbl>
      <w:tblPr>
        <w:tblStyle w:val="4"/>
        <w:tblW w:w="9250" w:type="dxa"/>
        <w:tblInd w:w="4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9"/>
        <w:gridCol w:w="3527"/>
        <w:gridCol w:w="30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9" w:type="dxa"/>
          </w:tcPr>
          <w:p>
            <w:pPr>
              <w:pStyle w:val="5"/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201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02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至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2017.06</w:t>
            </w:r>
          </w:p>
        </w:tc>
        <w:tc>
          <w:tcPr>
            <w:tcW w:w="3527" w:type="dxa"/>
          </w:tcPr>
          <w:p>
            <w:pPr>
              <w:pStyle w:val="5"/>
              <w:ind w:firstLine="1200" w:firstLineChars="50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凌云科技</w:t>
            </w:r>
          </w:p>
        </w:tc>
        <w:tc>
          <w:tcPr>
            <w:tcW w:w="3084" w:type="dxa"/>
          </w:tcPr>
          <w:p>
            <w:pPr>
              <w:pStyle w:val="5"/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JAVA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9250" w:type="dxa"/>
            <w:gridSpan w:val="3"/>
          </w:tcPr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4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项目名称：乡镇医院的挂号系统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4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lang w:val="en-US" w:eastAsia="zh-CN"/>
              </w:rPr>
              <w:t xml:space="preserve">项目描述： 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4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  <w:t>医院提供预约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挂号系统对于方便群众就医、提高医疗服务水平具有重大意义。医院施行预约挂号服务，有利于患者进行就医咨询，提前安排就医计划，减少候诊时间，也有利于提高医院管理水平，提高工作效率和医疗质量，降低医疗安全风险。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4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开发环境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Windows10/jdk1.8。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4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开发工具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IntelliJ IDEA/MySql/Tomcat/Maven/SVN等工具。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4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使用技术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JavaScript/Jquery/Ajax/Servlet/JSP/HTML/CSS等。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4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后端框架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Spring/Mybatis/Spring MVC。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left="420" w:leftChars="0" w:hanging="420" w:firstLineChars="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前端框架：H-UI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责任描述：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患者取药时对药方属性的操作，同时也包括一部分药品管理操作。</w:t>
            </w:r>
            <w:bookmarkStart w:id="0" w:name="_GoBack"/>
            <w:bookmarkEnd w:id="0"/>
          </w:p>
        </w:tc>
      </w:tr>
    </w:tbl>
    <w:p>
      <w:pPr>
        <w:pBdr>
          <w:bottom w:val="single" w:color="auto" w:sz="6" w:space="1"/>
        </w:pBd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Bdr>
          <w:bottom w:val="single" w:color="auto" w:sz="6" w:space="1"/>
        </w:pBd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tbl>
      <w:tblPr>
        <w:tblStyle w:val="4"/>
        <w:tblW w:w="9250" w:type="dxa"/>
        <w:tblInd w:w="4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9"/>
        <w:gridCol w:w="3527"/>
        <w:gridCol w:w="30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9" w:type="dxa"/>
          </w:tcPr>
          <w:p>
            <w:pPr>
              <w:pStyle w:val="5"/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201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08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至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2018.01</w:t>
            </w:r>
          </w:p>
        </w:tc>
        <w:tc>
          <w:tcPr>
            <w:tcW w:w="3527" w:type="dxa"/>
          </w:tcPr>
          <w:p>
            <w:pPr>
              <w:pStyle w:val="5"/>
              <w:ind w:firstLine="1920" w:firstLineChars="80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凌云科技</w:t>
            </w:r>
          </w:p>
        </w:tc>
        <w:tc>
          <w:tcPr>
            <w:tcW w:w="3084" w:type="dxa"/>
          </w:tcPr>
          <w:p>
            <w:pPr>
              <w:pStyle w:val="5"/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JAVA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9250" w:type="dxa"/>
            <w:gridSpan w:val="3"/>
          </w:tcPr>
          <w:p>
            <w:pPr>
              <w:numPr>
                <w:ilvl w:val="0"/>
                <w:numId w:val="3"/>
              </w:numPr>
              <w:spacing w:line="240" w:lineRule="atLeast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4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  <w:p>
            <w:pPr>
              <w:numPr>
                <w:ilvl w:val="0"/>
                <w:numId w:val="3"/>
              </w:numPr>
              <w:spacing w:line="240" w:lineRule="atLeast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4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项目描述</w:t>
            </w:r>
            <w:r>
              <w:rPr>
                <w:rFonts w:hint="eastAsia" w:ascii="微软雅黑" w:hAnsi="微软雅黑" w:eastAsia="微软雅黑"/>
              </w:rPr>
              <w:t>：本系统主要是针对解决公司打卡记录、请假申请、外出申请等范围的问题。本系统与打卡系统相关联。根据考勤信息调整员工的薪金。本系统主要使用范围是在公司内部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.</w:t>
            </w:r>
            <w:r>
              <w:rPr>
                <w:rFonts w:hint="eastAsia" w:ascii="微软雅黑" w:hAnsi="微软雅黑" w:eastAsia="微软雅黑"/>
              </w:rPr>
              <w:t xml:space="preserve">   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4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开发环境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Windows10/jdk1.8。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4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开发工具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IntelliJ IDEA/MySql/Tomcat/Maven/SVN等工具。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4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使用技术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JavaScript/Jquery/Ajax/Servlet/JSP/HTML/CSS等。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4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后端框架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Spring/hibernate/Strusts2。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前端框架：easy-ui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责任范围：员工申请请假后，管理层对于请假申请的处理流程及表单操作。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掌握技能</w:t>
      </w:r>
    </w:p>
    <w:tbl>
      <w:tblPr>
        <w:tblStyle w:val="4"/>
        <w:tblW w:w="9266" w:type="dxa"/>
        <w:tblInd w:w="4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9266" w:type="dxa"/>
          </w:tcPr>
          <w:p>
            <w:pPr>
              <w:pStyle w:val="5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left="0" w:leftChars="0" w:firstLine="420" w:firstLineChar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4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熟悉java基础，了解多线程开发，有良好的编程习惯和命名习惯</w:t>
            </w:r>
          </w:p>
          <w:p>
            <w:pPr>
              <w:pStyle w:val="5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left="0" w:leftChars="0" w:firstLine="420" w:firstLineChar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4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了解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使用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Hibernate、Struts2、Spring、Mybatis、Spring MVC等开源框架以及了解Spring Boot框架</w:t>
            </w:r>
          </w:p>
          <w:p>
            <w:pPr>
              <w:pStyle w:val="5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left="0" w:leftChars="0" w:firstLine="420" w:firstLineChar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4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熟练使用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Oracle数据库，熟悉MySql数据库，熟练多表查询</w:t>
            </w:r>
          </w:p>
          <w:p>
            <w:pPr>
              <w:pStyle w:val="5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left="0" w:leftChars="0" w:firstLine="420" w:firstLineChar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4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了解掌握Tomcat服务器的使用</w:t>
            </w:r>
          </w:p>
          <w:p>
            <w:pPr>
              <w:pStyle w:val="5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left="0" w:leftChars="0" w:firstLine="420" w:firstLineChar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4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熟练使用Myeclipse、IntelliJ IDEA、PL SQL、Navit等开发工具以及Maven项目管理工具</w:t>
            </w:r>
          </w:p>
          <w:p>
            <w:pPr>
              <w:pStyle w:val="5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left="0" w:leftChars="0" w:firstLine="420" w:firstLineChar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4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熟练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HTML、CSS、JS语言，熟练使用Jquery,easuy,H-ui等前端框架和Ajax技术</w:t>
            </w:r>
          </w:p>
          <w:p>
            <w:pPr>
              <w:pStyle w:val="5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left="0" w:leftChars="0" w:firstLine="420"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4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  <w:t>熟练使用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SVN和Github版本控制工具，在项目里我们能方便地建立提交或回退各人的修改，可以分支版本</w:t>
            </w:r>
          </w:p>
        </w:tc>
      </w:tr>
    </w:tbl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个人评价</w:t>
      </w:r>
    </w:p>
    <w:tbl>
      <w:tblPr>
        <w:tblStyle w:val="4"/>
        <w:tblW w:w="9266" w:type="dxa"/>
        <w:tblInd w:w="4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9266" w:type="dxa"/>
          </w:tcPr>
          <w:p>
            <w:pPr>
              <w:pStyle w:val="5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left="0" w:leftChars="0" w:firstLine="420"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认真负责，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0"/>
              </w:rPr>
              <w:t>自学能力强，热爱编程，对软件开发和设计工作有着浓厚的兴趣。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0"/>
                <w:lang w:val="en-US" w:eastAsia="zh-CN"/>
              </w:rPr>
              <w:t>为人开朗，能很好的处理与同事之间的关系。</w:t>
            </w:r>
          </w:p>
        </w:tc>
      </w:tr>
    </w:tbl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0" w:h="16840"/>
      <w:pgMar w:top="1134" w:right="1077" w:bottom="1440" w:left="1077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07C679"/>
    <w:multiLevelType w:val="singleLevel"/>
    <w:tmpl w:val="8407C67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F319F20"/>
    <w:multiLevelType w:val="singleLevel"/>
    <w:tmpl w:val="AF319F2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1F128BF"/>
    <w:multiLevelType w:val="multilevel"/>
    <w:tmpl w:val="31F128BF"/>
    <w:lvl w:ilvl="0" w:tentative="0">
      <w:start w:val="1"/>
      <w:numFmt w:val="bullet"/>
      <w:lvlText w:val="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3">
    <w:nsid w:val="37CD65D6"/>
    <w:multiLevelType w:val="multilevel"/>
    <w:tmpl w:val="37CD65D6"/>
    <w:lvl w:ilvl="0" w:tentative="0">
      <w:start w:val="1"/>
      <w:numFmt w:val="bullet"/>
      <w:lvlText w:val="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4">
    <w:nsid w:val="70D5A14F"/>
    <w:multiLevelType w:val="singleLevel"/>
    <w:tmpl w:val="70D5A14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8A51BC"/>
    <w:rsid w:val="002F4776"/>
    <w:rsid w:val="00582C9F"/>
    <w:rsid w:val="005B10B2"/>
    <w:rsid w:val="00636BEE"/>
    <w:rsid w:val="00643D1E"/>
    <w:rsid w:val="007959B2"/>
    <w:rsid w:val="00877CA5"/>
    <w:rsid w:val="009A06B3"/>
    <w:rsid w:val="009B308F"/>
    <w:rsid w:val="00A07B21"/>
    <w:rsid w:val="00A43BFE"/>
    <w:rsid w:val="00AF59C9"/>
    <w:rsid w:val="00C53BC4"/>
    <w:rsid w:val="00D047C6"/>
    <w:rsid w:val="00ED1C35"/>
    <w:rsid w:val="1593384C"/>
    <w:rsid w:val="177A0E66"/>
    <w:rsid w:val="1A761112"/>
    <w:rsid w:val="1E360755"/>
    <w:rsid w:val="1EC63540"/>
    <w:rsid w:val="26C12574"/>
    <w:rsid w:val="338A51BC"/>
    <w:rsid w:val="37E31C30"/>
    <w:rsid w:val="3E591BE7"/>
    <w:rsid w:val="4DF43B30"/>
    <w:rsid w:val="578F2B66"/>
    <w:rsid w:val="5F2448B1"/>
    <w:rsid w:val="7D0B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7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7.docx</Template>
  <Pages>1</Pages>
  <Words>265</Words>
  <Characters>385</Characters>
  <Lines>3</Lines>
  <Paragraphs>1</Paragraphs>
  <TotalTime>2</TotalTime>
  <ScaleCrop>false</ScaleCrop>
  <LinksUpToDate>false</LinksUpToDate>
  <CharactersWithSpaces>397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2018-04-10T03:38:00Z</dcterms:created>
  <dc:creator>湛蓝之星</dc:creator>
  <cp:lastModifiedBy>湛蓝之星</cp:lastModifiedBy>
  <dcterms:modified xsi:type="dcterms:W3CDTF">2018-04-23T05:09:49Z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